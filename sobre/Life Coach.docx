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14:paraId="6DAA52CC" w14:textId="77777777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bookmarkStart w:id="0" w:name="_Toc800529"/>
          <w:p w14:paraId="22B750FA" w14:textId="6BD01B15" w:rsidR="005854DB" w:rsidRPr="005854DB" w:rsidRDefault="00162096" w:rsidP="005854DB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0E7BF2EF86B742239FCC9442A326221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A67F50">
                  <w:t>Life Coach &amp; Mentoria</w:t>
                </w:r>
              </w:sdtContent>
            </w:sdt>
          </w:p>
        </w:tc>
      </w:tr>
      <w:tr w:rsidR="005854DB" w:rsidRPr="0092125E" w14:paraId="1AFBFE4D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3A373CFE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742BB0DD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14:paraId="4B2D1142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14:paraId="486EC38B" w14:textId="77777777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alias w:val="Subtitle"/>
              <w:tag w:val=""/>
              <w:id w:val="1073854703"/>
              <w:placeholder>
                <w:docPart w:val="46598498A08B4BAB84AD7E25C7BFD4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05783F9" w14:textId="52C56665" w:rsidR="005854DB" w:rsidRPr="005854DB" w:rsidRDefault="00A67F50" w:rsidP="005854DB">
                <w:pPr>
                  <w:pStyle w:val="Subtitle"/>
                </w:pPr>
                <w:r>
                  <w:t>Fernanda Franzin</w:t>
                </w:r>
              </w:p>
            </w:sdtContent>
          </w:sdt>
        </w:tc>
      </w:tr>
    </w:tbl>
    <w:bookmarkEnd w:id="0"/>
    <w:p w14:paraId="5C508E66" w14:textId="720F5092" w:rsidR="00BD0C60" w:rsidRDefault="00A67F50" w:rsidP="005854DB">
      <w:pPr>
        <w:pStyle w:val="Heading1"/>
      </w:pPr>
      <w:r>
        <w:t>Quem Eu sou?</w:t>
      </w:r>
    </w:p>
    <w:p w14:paraId="68E1542B" w14:textId="76F9BACD" w:rsidR="00313522" w:rsidRDefault="00A67F50" w:rsidP="00A67F50">
      <w:pPr>
        <w:rPr>
          <w:lang w:val="pt-BR"/>
        </w:rPr>
      </w:pPr>
      <w:r w:rsidRPr="00313522">
        <w:rPr>
          <w:lang w:val="pt-BR"/>
        </w:rPr>
        <w:t>Oi, eu me chamo Fernanda Franzin.</w:t>
      </w:r>
      <w:r w:rsidR="00313522">
        <w:rPr>
          <w:lang w:val="pt-BR"/>
        </w:rPr>
        <w:t xml:space="preserve"> Fui mãe aos meus 17 anos o que me fez adquirir muitas resposabilidades precocemente, mas que de uma certa maneira me ajudou a me tornar a mulher guerreira</w:t>
      </w:r>
      <w:r w:rsidR="003274DE">
        <w:rPr>
          <w:lang w:val="pt-BR"/>
        </w:rPr>
        <w:t>, corajosa e</w:t>
      </w:r>
      <w:r w:rsidR="00313522">
        <w:rPr>
          <w:lang w:val="pt-BR"/>
        </w:rPr>
        <w:t xml:space="preserve"> decidida que sou.</w:t>
      </w:r>
      <w:r w:rsidR="00433E95">
        <w:rPr>
          <w:lang w:val="pt-BR"/>
        </w:rPr>
        <w:t xml:space="preserve"> </w:t>
      </w:r>
    </w:p>
    <w:p w14:paraId="5041B81E" w14:textId="4FDC1F91" w:rsidR="00433E95" w:rsidRDefault="00433E95" w:rsidP="00A67F50">
      <w:pPr>
        <w:rPr>
          <w:lang w:val="pt-BR"/>
        </w:rPr>
      </w:pPr>
      <w:r>
        <w:rPr>
          <w:lang w:val="pt-BR"/>
        </w:rPr>
        <w:t>E porque Eu não desisti dos meus sonhos e objetivos, e busquei focar dia após dia no que acreditava que merecia e que estou aqui hoje; para que você não desista dos seus sonhos, pois se Eu pude chegar até aqui, morando na Europa há mais de quatro anos e conhecendo lugares que nunca imaginei</w:t>
      </w:r>
      <w:r w:rsidR="00662AAC">
        <w:rPr>
          <w:lang w:val="pt-BR"/>
        </w:rPr>
        <w:t>, é que tenho certeza que todos nós podemos alcançar tudo que acreditarmos que merecemos, este é um dos fatores predominantes para atingir o que almeja para sua vida.</w:t>
      </w:r>
    </w:p>
    <w:p w14:paraId="77675B9F" w14:textId="6E412D21" w:rsidR="00662AAC" w:rsidRDefault="00662AAC" w:rsidP="00A67F50">
      <w:pPr>
        <w:rPr>
          <w:lang w:val="pt-BR"/>
        </w:rPr>
      </w:pPr>
      <w:r>
        <w:rPr>
          <w:lang w:val="pt-BR"/>
        </w:rPr>
        <w:t>Hoje com muito orgulho posso dizer que passei de uma menina divorciada aos 19 anos e sem perspectiva aos olhos de uma sociedade machista e conservadora, para uma mulher decidida, corajosa e verdadeira, nào posso dizer que foi fácil ou que será para você, mas te garanto que vale a pena acreditar em você, acreditar que merece tudo que sonha para sua vida.</w:t>
      </w:r>
    </w:p>
    <w:p w14:paraId="4B496E19" w14:textId="158EACBC" w:rsidR="00433E95" w:rsidRPr="00313522" w:rsidRDefault="00662AAC" w:rsidP="00433E95">
      <w:pPr>
        <w:rPr>
          <w:lang w:val="pt-BR"/>
        </w:rPr>
      </w:pPr>
      <w:r>
        <w:rPr>
          <w:lang w:val="pt-BR"/>
        </w:rPr>
        <w:t>Hoje sou</w:t>
      </w:r>
      <w:r w:rsidR="00433E95" w:rsidRPr="00313522">
        <w:rPr>
          <w:lang w:val="pt-BR"/>
        </w:rPr>
        <w:t xml:space="preserve"> </w:t>
      </w:r>
      <w:r w:rsidR="00433E95" w:rsidRPr="00CA37B1">
        <w:rPr>
          <w:lang w:val="pt-BR"/>
        </w:rPr>
        <w:t>formada</w:t>
      </w:r>
      <w:r w:rsidR="00433E95" w:rsidRPr="00313522">
        <w:rPr>
          <w:lang w:val="pt-BR"/>
        </w:rPr>
        <w:t xml:space="preserve"> </w:t>
      </w:r>
      <w:r w:rsidR="00433E95" w:rsidRPr="00CA37B1">
        <w:rPr>
          <w:lang w:val="pt-BR"/>
        </w:rPr>
        <w:t>em</w:t>
      </w:r>
      <w:r w:rsidR="00433E95" w:rsidRPr="00313522">
        <w:rPr>
          <w:lang w:val="pt-BR"/>
        </w:rPr>
        <w:t xml:space="preserve"> Administração; MBA em Gestào Empresarial pela FGV, Life Coach; Inteligencia Emocional e Master em Programação Neurolinguistica.</w:t>
      </w:r>
    </w:p>
    <w:p w14:paraId="6D7F4145" w14:textId="459778F6" w:rsidR="00313522" w:rsidRDefault="003E22AD" w:rsidP="00A67F50">
      <w:pPr>
        <w:rPr>
          <w:lang w:val="pt-BR"/>
        </w:rPr>
      </w:pPr>
      <w:r w:rsidRPr="00313522">
        <w:rPr>
          <w:lang w:val="pt-BR"/>
        </w:rPr>
        <w:t>S</w:t>
      </w:r>
      <w:r w:rsidR="00313522">
        <w:rPr>
          <w:lang w:val="pt-BR"/>
        </w:rPr>
        <w:t>ou</w:t>
      </w:r>
      <w:r w:rsidRPr="00313522">
        <w:rPr>
          <w:lang w:val="pt-BR"/>
        </w:rPr>
        <w:t xml:space="preserve"> apaixonada por pessoas, amo</w:t>
      </w:r>
      <w:r w:rsidR="009F6FA0" w:rsidRPr="00313522">
        <w:rPr>
          <w:lang w:val="pt-BR"/>
        </w:rPr>
        <w:t xml:space="preserve"> ajudar</w:t>
      </w:r>
      <w:r w:rsidRPr="00313522">
        <w:rPr>
          <w:lang w:val="pt-BR"/>
        </w:rPr>
        <w:t xml:space="preserve"> pessoas em seu processo </w:t>
      </w:r>
      <w:r w:rsidR="009F6FA0" w:rsidRPr="00313522">
        <w:rPr>
          <w:lang w:val="pt-BR"/>
        </w:rPr>
        <w:t xml:space="preserve">evolutivo e </w:t>
      </w:r>
      <w:r w:rsidRPr="00313522">
        <w:rPr>
          <w:lang w:val="pt-BR"/>
        </w:rPr>
        <w:t>de desenvolvimento</w:t>
      </w:r>
      <w:r w:rsidR="009F6FA0" w:rsidRPr="00313522">
        <w:rPr>
          <w:lang w:val="pt-BR"/>
        </w:rPr>
        <w:t>,</w:t>
      </w:r>
      <w:r w:rsidRPr="00313522">
        <w:rPr>
          <w:lang w:val="pt-BR"/>
        </w:rPr>
        <w:t xml:space="preserve"> </w:t>
      </w:r>
      <w:r w:rsidR="003274DE">
        <w:rPr>
          <w:lang w:val="pt-BR"/>
        </w:rPr>
        <w:t xml:space="preserve">mesmo que indiretamente, pois </w:t>
      </w:r>
      <w:r w:rsidRPr="00313522">
        <w:rPr>
          <w:lang w:val="pt-BR"/>
        </w:rPr>
        <w:t xml:space="preserve">acredito que </w:t>
      </w:r>
      <w:r w:rsidR="003274DE">
        <w:rPr>
          <w:lang w:val="pt-BR"/>
        </w:rPr>
        <w:t>nossa</w:t>
      </w:r>
      <w:r w:rsidRPr="00313522">
        <w:rPr>
          <w:lang w:val="pt-BR"/>
        </w:rPr>
        <w:t xml:space="preserve"> </w:t>
      </w:r>
      <w:r w:rsidR="003274DE">
        <w:rPr>
          <w:lang w:val="pt-BR"/>
        </w:rPr>
        <w:t xml:space="preserve">evolução é </w:t>
      </w:r>
      <w:r w:rsidRPr="00313522">
        <w:rPr>
          <w:lang w:val="pt-BR"/>
        </w:rPr>
        <w:t>diaria</w:t>
      </w:r>
      <w:r w:rsidR="003274DE">
        <w:rPr>
          <w:lang w:val="pt-BR"/>
        </w:rPr>
        <w:t>,</w:t>
      </w:r>
      <w:r w:rsidRPr="00313522">
        <w:rPr>
          <w:lang w:val="pt-BR"/>
        </w:rPr>
        <w:t xml:space="preserve"> dependendo apenas o quao disposto </w:t>
      </w:r>
      <w:r w:rsidR="009F6FA0" w:rsidRPr="00313522">
        <w:rPr>
          <w:lang w:val="pt-BR"/>
        </w:rPr>
        <w:t xml:space="preserve">estamos </w:t>
      </w:r>
      <w:r w:rsidR="00DE3D4B" w:rsidRPr="00313522">
        <w:rPr>
          <w:lang w:val="pt-BR"/>
        </w:rPr>
        <w:t>para que est</w:t>
      </w:r>
      <w:r w:rsidR="009F6FA0" w:rsidRPr="00313522">
        <w:rPr>
          <w:lang w:val="pt-BR"/>
        </w:rPr>
        <w:t>á evolução aconteça.</w:t>
      </w:r>
    </w:p>
    <w:p w14:paraId="5F084204" w14:textId="756CD342" w:rsidR="003274DE" w:rsidRDefault="003274DE" w:rsidP="00A67F50">
      <w:pPr>
        <w:rPr>
          <w:lang w:val="pt-BR"/>
        </w:rPr>
      </w:pPr>
      <w:r>
        <w:rPr>
          <w:lang w:val="pt-BR"/>
        </w:rPr>
        <w:t>E você está preparado para buscar tudo aquilo que sonha, mas que por algum motivo não teve coragem de conquistar, confie em você, pois tudo que precisa está em ti.</w:t>
      </w:r>
    </w:p>
    <w:p w14:paraId="56074BCE" w14:textId="20753AEA" w:rsidR="00313522" w:rsidRPr="003274DE" w:rsidRDefault="00313522" w:rsidP="00313522">
      <w:pPr>
        <w:pStyle w:val="Heading1"/>
        <w:rPr>
          <w:lang w:val="pt-BR"/>
        </w:rPr>
      </w:pPr>
      <w:r w:rsidRPr="003274DE">
        <w:rPr>
          <w:lang w:val="pt-BR"/>
        </w:rPr>
        <w:t>Meu propósito…</w:t>
      </w:r>
    </w:p>
    <w:p w14:paraId="501E7DF5" w14:textId="018171DB" w:rsidR="00313522" w:rsidRDefault="003274DE" w:rsidP="00A67F50">
      <w:pPr>
        <w:rPr>
          <w:lang w:val="pt-BR"/>
        </w:rPr>
      </w:pPr>
      <w:r>
        <w:rPr>
          <w:lang w:val="pt-BR"/>
        </w:rPr>
        <w:t>Ë fazer com que você acredite naquilo que está dentro de você e que por algum motivo, você deixou de acreditar ou por medo de fracassar preferiu não arriscar</w:t>
      </w:r>
      <w:r w:rsidR="00AD4ADF">
        <w:rPr>
          <w:lang w:val="pt-BR"/>
        </w:rPr>
        <w:t>.</w:t>
      </w:r>
    </w:p>
    <w:p w14:paraId="1160A669" w14:textId="703C0EA5" w:rsidR="003274DE" w:rsidRPr="00313522" w:rsidRDefault="003274DE" w:rsidP="00A67F50">
      <w:pPr>
        <w:rPr>
          <w:lang w:val="pt-BR"/>
        </w:rPr>
      </w:pPr>
      <w:r>
        <w:rPr>
          <w:lang w:val="pt-BR"/>
        </w:rPr>
        <w:t>E fazer você mergulhar dentro de si, com metodologias e tecnicas que lhe façam refletir e ser mais questionador em suas decisões, visando analisar fatores inprecindiveis para que alcance seus objetivos.</w:t>
      </w:r>
    </w:p>
    <w:p w14:paraId="60FA4C6D" w14:textId="426E83C4" w:rsidR="009F6FA0" w:rsidRPr="003274DE" w:rsidRDefault="00CA37B1" w:rsidP="00A67F50">
      <w:pPr>
        <w:rPr>
          <w:lang w:val="pt-BR"/>
        </w:rPr>
      </w:pPr>
      <w:r w:rsidRPr="00313522">
        <w:rPr>
          <w:lang w:val="pt-BR"/>
        </w:rPr>
        <w:lastRenderedPageBreak/>
        <w:t>Todos nós passamos por momentos de estagnação na vida</w:t>
      </w:r>
      <w:r w:rsidR="003274DE">
        <w:rPr>
          <w:lang w:val="pt-BR"/>
        </w:rPr>
        <w:t xml:space="preserve">, isso é </w:t>
      </w:r>
      <w:r w:rsidR="003274DE" w:rsidRPr="003274DE">
        <w:rPr>
          <w:lang w:val="pt-BR"/>
        </w:rPr>
        <w:t>um processo natural evoutivo, a pausa faz parte do processo também, respirar e pegar folego faz toda diferença no resultado final.</w:t>
      </w:r>
    </w:p>
    <w:p w14:paraId="5AD232CC" w14:textId="67DFAEDB" w:rsidR="009F6FA0" w:rsidRPr="00313522" w:rsidRDefault="00CA37B1" w:rsidP="00A67F50">
      <w:pPr>
        <w:rPr>
          <w:lang w:val="pt-BR"/>
        </w:rPr>
      </w:pPr>
      <w:r w:rsidRPr="003274DE">
        <w:rPr>
          <w:lang w:val="pt-BR"/>
        </w:rPr>
        <w:t>P</w:t>
      </w:r>
      <w:r w:rsidR="003274DE">
        <w:rPr>
          <w:lang w:val="pt-BR"/>
        </w:rPr>
        <w:t xml:space="preserve">ois presos </w:t>
      </w:r>
      <w:r w:rsidRPr="003274DE">
        <w:rPr>
          <w:lang w:val="pt-BR"/>
        </w:rPr>
        <w:t xml:space="preserve">na rotina do dia-dia passamos a viver no piloto automático acabando em </w:t>
      </w:r>
      <w:r w:rsidR="009F6FA0" w:rsidRPr="003274DE">
        <w:rPr>
          <w:lang w:val="pt-BR"/>
        </w:rPr>
        <w:t>u</w:t>
      </w:r>
      <w:r w:rsidRPr="003274DE">
        <w:rPr>
          <w:lang w:val="pt-BR"/>
        </w:rPr>
        <w:t xml:space="preserve">ma vida monotona </w:t>
      </w:r>
      <w:r w:rsidR="009F6FA0" w:rsidRPr="003274DE">
        <w:rPr>
          <w:lang w:val="pt-BR"/>
        </w:rPr>
        <w:t>ou pior em uma vida sem sentido</w:t>
      </w:r>
      <w:r w:rsidR="009F6FA0" w:rsidRPr="00313522">
        <w:rPr>
          <w:lang w:val="pt-BR"/>
        </w:rPr>
        <w:t>.</w:t>
      </w:r>
    </w:p>
    <w:p w14:paraId="4FFB3361" w14:textId="38336EFC" w:rsidR="00CA37B1" w:rsidRPr="00313522" w:rsidRDefault="00B1668F" w:rsidP="00A67F50">
      <w:pPr>
        <w:rPr>
          <w:lang w:val="pt-BR"/>
        </w:rPr>
      </w:pPr>
      <w:r w:rsidRPr="00313522">
        <w:rPr>
          <w:lang w:val="pt-BR"/>
        </w:rPr>
        <w:t>Todos nós merecemos uma vida que nos proporcione motivação, bem-estar, autorrealização e felicidade, mas para isso é necesssario nos conhecermos com profundidade, nos amando</w:t>
      </w:r>
      <w:r w:rsidR="00D25924">
        <w:rPr>
          <w:lang w:val="pt-BR"/>
        </w:rPr>
        <w:t>, nos aceitando,</w:t>
      </w:r>
      <w:r w:rsidRPr="00313522">
        <w:rPr>
          <w:lang w:val="pt-BR"/>
        </w:rPr>
        <w:t xml:space="preserve"> respeitando</w:t>
      </w:r>
      <w:r w:rsidR="00D25924">
        <w:rPr>
          <w:lang w:val="pt-BR"/>
        </w:rPr>
        <w:t xml:space="preserve"> </w:t>
      </w:r>
      <w:r w:rsidRPr="00313522">
        <w:rPr>
          <w:lang w:val="pt-BR"/>
        </w:rPr>
        <w:t>nossos limites e identificando nossos valores e crenças</w:t>
      </w:r>
      <w:r w:rsidR="009F6FA0" w:rsidRPr="00313522">
        <w:rPr>
          <w:lang w:val="pt-BR"/>
        </w:rPr>
        <w:t xml:space="preserve"> limitantes ou</w:t>
      </w:r>
      <w:r w:rsidRPr="00313522">
        <w:rPr>
          <w:lang w:val="pt-BR"/>
        </w:rPr>
        <w:t xml:space="preserve"> </w:t>
      </w:r>
      <w:r w:rsidR="00D25924">
        <w:rPr>
          <w:lang w:val="pt-BR"/>
        </w:rPr>
        <w:t xml:space="preserve">crenças </w:t>
      </w:r>
      <w:r w:rsidRPr="00313522">
        <w:rPr>
          <w:lang w:val="pt-BR"/>
        </w:rPr>
        <w:t>sabotadora</w:t>
      </w:r>
      <w:r w:rsidR="00D25924">
        <w:rPr>
          <w:lang w:val="pt-BR"/>
        </w:rPr>
        <w:t>s.</w:t>
      </w:r>
    </w:p>
    <w:p w14:paraId="09E1700C" w14:textId="0F96B8F2" w:rsidR="00B1668F" w:rsidRPr="00313522" w:rsidRDefault="00B1668F" w:rsidP="00A67F50">
      <w:pPr>
        <w:rPr>
          <w:lang w:val="pt-BR"/>
        </w:rPr>
      </w:pPr>
      <w:r w:rsidRPr="00313522">
        <w:rPr>
          <w:lang w:val="pt-BR"/>
        </w:rPr>
        <w:t xml:space="preserve">Então se você se identificar com os questionamentos abaixo fico a disposicão para lhe </w:t>
      </w:r>
      <w:r w:rsidR="009F6FA0" w:rsidRPr="00313522">
        <w:rPr>
          <w:lang w:val="pt-BR"/>
        </w:rPr>
        <w:t>ajudar</w:t>
      </w:r>
      <w:r w:rsidRPr="00313522">
        <w:rPr>
          <w:lang w:val="pt-BR"/>
        </w:rPr>
        <w:t xml:space="preserve"> em busca </w:t>
      </w:r>
      <w:r w:rsidR="009F6FA0" w:rsidRPr="00313522">
        <w:rPr>
          <w:lang w:val="pt-BR"/>
        </w:rPr>
        <w:t>a se autoconhecer e reescrever sua historia, pois tudo que precisa está dentro de você.</w:t>
      </w:r>
    </w:p>
    <w:p w14:paraId="54A21BC7" w14:textId="6A107270" w:rsidR="00B1668F" w:rsidRPr="00313522" w:rsidRDefault="00B1668F" w:rsidP="00A67F50">
      <w:pPr>
        <w:rPr>
          <w:lang w:val="pt-BR"/>
        </w:rPr>
      </w:pPr>
    </w:p>
    <w:p w14:paraId="14032807" w14:textId="2441CA99" w:rsidR="00B1668F" w:rsidRPr="00313522" w:rsidRDefault="00B1668F" w:rsidP="00B1668F">
      <w:pPr>
        <w:pStyle w:val="ListParagraph"/>
        <w:numPr>
          <w:ilvl w:val="0"/>
          <w:numId w:val="46"/>
        </w:numPr>
        <w:rPr>
          <w:lang w:val="pt-BR"/>
        </w:rPr>
      </w:pPr>
      <w:r w:rsidRPr="00313522">
        <w:rPr>
          <w:lang w:val="pt-BR"/>
        </w:rPr>
        <w:t>Você se preocupa com o que as pessoas pensam ao seu respeito</w:t>
      </w:r>
      <w:r w:rsidR="009F6FA0" w:rsidRPr="00313522">
        <w:rPr>
          <w:lang w:val="pt-BR"/>
        </w:rPr>
        <w:t>,</w:t>
      </w:r>
      <w:r w:rsidRPr="00313522">
        <w:rPr>
          <w:lang w:val="pt-BR"/>
        </w:rPr>
        <w:t xml:space="preserve"> ou vive de acordo com o que elas acham que é melhor para sua vida?</w:t>
      </w:r>
    </w:p>
    <w:p w14:paraId="063C1A96" w14:textId="41D45B94" w:rsidR="00B1668F" w:rsidRPr="00313522" w:rsidRDefault="00B1668F" w:rsidP="00B1668F">
      <w:pPr>
        <w:pStyle w:val="ListParagraph"/>
        <w:numPr>
          <w:ilvl w:val="0"/>
          <w:numId w:val="46"/>
        </w:numPr>
        <w:rPr>
          <w:lang w:val="pt-BR"/>
        </w:rPr>
      </w:pPr>
      <w:r w:rsidRPr="00313522">
        <w:rPr>
          <w:lang w:val="pt-BR"/>
        </w:rPr>
        <w:t>Procrastina suas vontades, priorizando as necessidades de outras pessoas?</w:t>
      </w:r>
    </w:p>
    <w:p w14:paraId="30BED191" w14:textId="2F711B3F" w:rsidR="00B1668F" w:rsidRDefault="00B1668F" w:rsidP="00B1668F">
      <w:pPr>
        <w:pStyle w:val="ListParagraph"/>
        <w:numPr>
          <w:ilvl w:val="0"/>
          <w:numId w:val="46"/>
        </w:numPr>
      </w:pPr>
      <w:r w:rsidRPr="00313522">
        <w:rPr>
          <w:lang w:val="pt-BR"/>
        </w:rPr>
        <w:t xml:space="preserve">Vive se justificando para as pessoas para que suas escolhas façam sentido para elas. </w:t>
      </w:r>
      <w:r>
        <w:t>E assim voce se sinta aceita?</w:t>
      </w:r>
    </w:p>
    <w:p w14:paraId="212F025A" w14:textId="5A3D4B56" w:rsidR="00B1668F" w:rsidRPr="00313522" w:rsidRDefault="00B1668F" w:rsidP="00B1668F">
      <w:pPr>
        <w:pStyle w:val="ListParagraph"/>
        <w:numPr>
          <w:ilvl w:val="0"/>
          <w:numId w:val="46"/>
        </w:numPr>
        <w:rPr>
          <w:lang w:val="pt-BR"/>
        </w:rPr>
      </w:pPr>
      <w:r w:rsidRPr="00313522">
        <w:rPr>
          <w:lang w:val="pt-BR"/>
        </w:rPr>
        <w:t>Segue em busca de objetivos que não são seus</w:t>
      </w:r>
      <w:r w:rsidR="009F6FA0" w:rsidRPr="00313522">
        <w:rPr>
          <w:lang w:val="pt-BR"/>
        </w:rPr>
        <w:t>,</w:t>
      </w:r>
      <w:r w:rsidRPr="00313522">
        <w:rPr>
          <w:lang w:val="pt-BR"/>
        </w:rPr>
        <w:t xml:space="preserve"> para </w:t>
      </w:r>
      <w:r w:rsidR="00844781" w:rsidRPr="00313522">
        <w:rPr>
          <w:lang w:val="pt-BR"/>
        </w:rPr>
        <w:t>cumprir com o que a sociedade que est</w:t>
      </w:r>
      <w:r w:rsidR="009F6FA0" w:rsidRPr="00313522">
        <w:rPr>
          <w:lang w:val="pt-BR"/>
        </w:rPr>
        <w:t>á</w:t>
      </w:r>
      <w:r w:rsidR="00844781" w:rsidRPr="00313522">
        <w:rPr>
          <w:lang w:val="pt-BR"/>
        </w:rPr>
        <w:t xml:space="preserve"> inserida te aceite?</w:t>
      </w:r>
    </w:p>
    <w:p w14:paraId="092FE4CD" w14:textId="23065516" w:rsidR="00844781" w:rsidRPr="00313522" w:rsidRDefault="00844781" w:rsidP="00B1668F">
      <w:pPr>
        <w:pStyle w:val="ListParagraph"/>
        <w:numPr>
          <w:ilvl w:val="0"/>
          <w:numId w:val="46"/>
        </w:numPr>
        <w:rPr>
          <w:lang w:val="pt-BR"/>
        </w:rPr>
      </w:pPr>
      <w:r w:rsidRPr="00313522">
        <w:rPr>
          <w:lang w:val="pt-BR"/>
        </w:rPr>
        <w:t xml:space="preserve">Seu critico interno está no comando </w:t>
      </w:r>
      <w:r w:rsidR="009F6FA0" w:rsidRPr="00313522">
        <w:rPr>
          <w:lang w:val="pt-BR"/>
        </w:rPr>
        <w:t xml:space="preserve">o tempo todo </w:t>
      </w:r>
      <w:r w:rsidRPr="00313522">
        <w:rPr>
          <w:lang w:val="pt-BR"/>
        </w:rPr>
        <w:t xml:space="preserve">e você fica paralisada para alcançar suas </w:t>
      </w:r>
      <w:r w:rsidR="009F6FA0" w:rsidRPr="00313522">
        <w:rPr>
          <w:lang w:val="pt-BR"/>
        </w:rPr>
        <w:t>meta sou sonhos,</w:t>
      </w:r>
      <w:r w:rsidRPr="00313522">
        <w:rPr>
          <w:lang w:val="pt-BR"/>
        </w:rPr>
        <w:t xml:space="preserve"> pois não acredita </w:t>
      </w:r>
      <w:r w:rsidR="009F6FA0" w:rsidRPr="00313522">
        <w:rPr>
          <w:lang w:val="pt-BR"/>
        </w:rPr>
        <w:t xml:space="preserve">mais </w:t>
      </w:r>
      <w:r w:rsidRPr="00313522">
        <w:rPr>
          <w:lang w:val="pt-BR"/>
        </w:rPr>
        <w:t>em você?</w:t>
      </w:r>
    </w:p>
    <w:p w14:paraId="7A45DB12" w14:textId="6B1252D5" w:rsidR="00844781" w:rsidRPr="00313522" w:rsidRDefault="00844781" w:rsidP="00B1668F">
      <w:pPr>
        <w:pStyle w:val="ListParagraph"/>
        <w:numPr>
          <w:ilvl w:val="0"/>
          <w:numId w:val="46"/>
        </w:numPr>
        <w:rPr>
          <w:lang w:val="pt-BR"/>
        </w:rPr>
      </w:pPr>
      <w:r w:rsidRPr="00313522">
        <w:rPr>
          <w:lang w:val="pt-BR"/>
        </w:rPr>
        <w:t>Sempre acha que as outras pessoas são melhores ou tem mais oportunidade que você?</w:t>
      </w:r>
    </w:p>
    <w:p w14:paraId="39009DFB" w14:textId="44ADE2AF" w:rsidR="00844781" w:rsidRPr="00313522" w:rsidRDefault="00844781" w:rsidP="00B1668F">
      <w:pPr>
        <w:pStyle w:val="ListParagraph"/>
        <w:numPr>
          <w:ilvl w:val="0"/>
          <w:numId w:val="46"/>
        </w:numPr>
        <w:rPr>
          <w:lang w:val="pt-BR"/>
        </w:rPr>
      </w:pPr>
      <w:r w:rsidRPr="00313522">
        <w:rPr>
          <w:lang w:val="pt-BR"/>
        </w:rPr>
        <w:t>Fica com medo de se olhar no espelho pois não se acha bonita o suficiente?</w:t>
      </w:r>
    </w:p>
    <w:p w14:paraId="5DDE33A1" w14:textId="1DA50DCB" w:rsidR="009F6FA0" w:rsidRPr="00313522" w:rsidRDefault="009F6FA0" w:rsidP="00B1668F">
      <w:pPr>
        <w:pStyle w:val="ListParagraph"/>
        <w:numPr>
          <w:ilvl w:val="0"/>
          <w:numId w:val="46"/>
        </w:numPr>
        <w:rPr>
          <w:lang w:val="pt-BR"/>
        </w:rPr>
      </w:pPr>
      <w:r w:rsidRPr="00313522">
        <w:rPr>
          <w:lang w:val="pt-BR"/>
        </w:rPr>
        <w:t>Fica com medo de tentar algo novo pois náo acha ser inteligente o suficiente para apreender?</w:t>
      </w:r>
    </w:p>
    <w:p w14:paraId="0273BAB1" w14:textId="70A13C8A" w:rsidR="009F6FA0" w:rsidRPr="00313522" w:rsidRDefault="009F6FA0" w:rsidP="009F6FA0">
      <w:pPr>
        <w:rPr>
          <w:lang w:val="pt-BR"/>
        </w:rPr>
      </w:pPr>
      <w:r w:rsidRPr="00313522">
        <w:rPr>
          <w:lang w:val="pt-BR"/>
        </w:rPr>
        <w:t>Chega destes sentimentos injustos sobre você</w:t>
      </w:r>
      <w:r w:rsidR="000A54F5" w:rsidRPr="00313522">
        <w:rPr>
          <w:lang w:val="pt-BR"/>
        </w:rPr>
        <w:t>, você é o unico que pode trasnformar sua historia, você merece o melhor!!</w:t>
      </w:r>
    </w:p>
    <w:p w14:paraId="749C7C48" w14:textId="77777777" w:rsidR="000A54F5" w:rsidRPr="00313522" w:rsidRDefault="000A54F5" w:rsidP="009F6FA0">
      <w:pPr>
        <w:rPr>
          <w:lang w:val="pt-BR"/>
        </w:rPr>
      </w:pPr>
    </w:p>
    <w:p w14:paraId="7BAFCDE8" w14:textId="227B45CE" w:rsidR="00844781" w:rsidRPr="00313522" w:rsidRDefault="00844781" w:rsidP="00844781">
      <w:pPr>
        <w:pStyle w:val="ListParagraph"/>
        <w:rPr>
          <w:lang w:val="pt-BR"/>
        </w:rPr>
      </w:pPr>
    </w:p>
    <w:p w14:paraId="6E31A183" w14:textId="77777777" w:rsidR="00844781" w:rsidRPr="00313522" w:rsidRDefault="00844781" w:rsidP="00844781">
      <w:pPr>
        <w:pStyle w:val="ListParagraph"/>
        <w:rPr>
          <w:lang w:val="pt-BR"/>
        </w:rPr>
      </w:pPr>
    </w:p>
    <w:p w14:paraId="2EE11EBD" w14:textId="43996E6A" w:rsidR="00A67F50" w:rsidRPr="00313522" w:rsidRDefault="00A67F50" w:rsidP="00A67F50">
      <w:pPr>
        <w:rPr>
          <w:lang w:val="pt-BR"/>
        </w:rPr>
      </w:pPr>
    </w:p>
    <w:p w14:paraId="702DA335" w14:textId="21DB2C21" w:rsidR="00A67F50" w:rsidRPr="00313522" w:rsidRDefault="00A67F50" w:rsidP="00A67F50">
      <w:pPr>
        <w:rPr>
          <w:lang w:val="pt-BR"/>
        </w:rPr>
      </w:pPr>
    </w:p>
    <w:p w14:paraId="7038BBD6" w14:textId="77777777" w:rsidR="00A67F50" w:rsidRPr="00313522" w:rsidRDefault="00A67F50" w:rsidP="00A67F50">
      <w:pPr>
        <w:rPr>
          <w:lang w:val="pt-BR"/>
        </w:rPr>
      </w:pPr>
    </w:p>
    <w:sectPr w:rsidR="00A67F50" w:rsidRPr="00313522" w:rsidSect="00A6728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5F9A9" w14:textId="77777777" w:rsidR="00162096" w:rsidRDefault="00162096" w:rsidP="005A20E2">
      <w:pPr>
        <w:spacing w:after="0"/>
      </w:pPr>
      <w:r>
        <w:separator/>
      </w:r>
    </w:p>
    <w:p w14:paraId="4937D662" w14:textId="77777777" w:rsidR="00162096" w:rsidRDefault="00162096"/>
    <w:p w14:paraId="7E284F88" w14:textId="77777777" w:rsidR="00162096" w:rsidRDefault="00162096" w:rsidP="009B4773"/>
    <w:p w14:paraId="6B7FFDC1" w14:textId="77777777" w:rsidR="00162096" w:rsidRDefault="00162096" w:rsidP="00513832"/>
  </w:endnote>
  <w:endnote w:type="continuationSeparator" w:id="0">
    <w:p w14:paraId="57217E85" w14:textId="77777777" w:rsidR="00162096" w:rsidRDefault="00162096" w:rsidP="005A20E2">
      <w:pPr>
        <w:spacing w:after="0"/>
      </w:pPr>
      <w:r>
        <w:continuationSeparator/>
      </w:r>
    </w:p>
    <w:p w14:paraId="3AFFA875" w14:textId="77777777" w:rsidR="00162096" w:rsidRDefault="00162096"/>
    <w:p w14:paraId="7CEE58CE" w14:textId="77777777" w:rsidR="00162096" w:rsidRDefault="00162096" w:rsidP="009B4773"/>
    <w:p w14:paraId="5ED1E1E7" w14:textId="77777777" w:rsidR="00162096" w:rsidRDefault="00162096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6B06" w14:textId="77777777" w:rsidR="00B57756" w:rsidRPr="00F8411A" w:rsidRDefault="00162096" w:rsidP="00F8411A">
    <w:pPr>
      <w:pStyle w:val="Footer"/>
    </w:pPr>
    <w:sdt>
      <w:sdtPr>
        <w:alias w:val="Report Date"/>
        <w:tag w:val=""/>
        <w:id w:val="-1485464670"/>
        <w:placeholder>
          <w:docPart w:val="0E7BF2EF86B742239FCC9442A326221E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A015EA" w:rsidRPr="00F8411A">
          <w:rPr>
            <w:rStyle w:val="PlaceholderText"/>
            <w:color w:val="595959" w:themeColor="text1" w:themeTint="A6"/>
          </w:rPr>
          <w:t>Report Date</w:t>
        </w:r>
      </w:sdtContent>
    </w:sdt>
    <w:r w:rsidR="00B57756" w:rsidRPr="00F8411A">
      <w:tab/>
    </w:r>
    <w:r w:rsidR="00B57756" w:rsidRPr="00F8411A">
      <w:fldChar w:fldCharType="begin"/>
    </w:r>
    <w:r w:rsidR="00B57756" w:rsidRPr="00F8411A">
      <w:instrText xml:space="preserve"> PAGE   \* MERGEFORMAT </w:instrText>
    </w:r>
    <w:r w:rsidR="00B57756" w:rsidRPr="00F8411A">
      <w:fldChar w:fldCharType="separate"/>
    </w:r>
    <w:r w:rsidR="00B57756" w:rsidRPr="00F8411A">
      <w:t>1</w:t>
    </w:r>
    <w:r w:rsidR="00B57756" w:rsidRPr="00F841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221" w14:textId="77777777" w:rsidR="005854DB" w:rsidRPr="00F8411A" w:rsidRDefault="00162096" w:rsidP="005854DB">
    <w:pPr>
      <w:pStyle w:val="Footer"/>
    </w:pPr>
    <w:sdt>
      <w:sdtPr>
        <w:alias w:val="Report Date"/>
        <w:tag w:val=""/>
        <w:id w:val="-1095781852"/>
        <w:placeholder>
          <w:docPart w:val="87B191459D9E42BABF0793693485AA96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5854DB" w:rsidRPr="00F8411A">
          <w:rPr>
            <w:rStyle w:val="PlaceholderText"/>
            <w:color w:val="595959" w:themeColor="text1" w:themeTint="A6"/>
          </w:rPr>
          <w:t>Report Date</w:t>
        </w:r>
      </w:sdtContent>
    </w:sdt>
    <w:r w:rsidR="005854DB" w:rsidRPr="00F8411A">
      <w:tab/>
    </w:r>
    <w:r w:rsidR="005854DB" w:rsidRPr="00F8411A">
      <w:fldChar w:fldCharType="begin"/>
    </w:r>
    <w:r w:rsidR="005854DB" w:rsidRPr="00F8411A">
      <w:instrText xml:space="preserve"> PAGE   \* MERGEFORMAT </w:instrText>
    </w:r>
    <w:r w:rsidR="005854DB" w:rsidRPr="00F8411A">
      <w:fldChar w:fldCharType="separate"/>
    </w:r>
    <w:r w:rsidR="005854DB">
      <w:t>2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0F83" w14:textId="77777777" w:rsidR="00162096" w:rsidRDefault="00162096" w:rsidP="005A20E2">
      <w:pPr>
        <w:spacing w:after="0"/>
      </w:pPr>
      <w:r>
        <w:separator/>
      </w:r>
    </w:p>
    <w:p w14:paraId="2796F3AD" w14:textId="77777777" w:rsidR="00162096" w:rsidRDefault="00162096"/>
    <w:p w14:paraId="650EFA94" w14:textId="77777777" w:rsidR="00162096" w:rsidRDefault="00162096" w:rsidP="009B4773"/>
    <w:p w14:paraId="0AAFEB97" w14:textId="77777777" w:rsidR="00162096" w:rsidRDefault="00162096" w:rsidP="00513832"/>
  </w:footnote>
  <w:footnote w:type="continuationSeparator" w:id="0">
    <w:p w14:paraId="51361C55" w14:textId="77777777" w:rsidR="00162096" w:rsidRDefault="00162096" w:rsidP="005A20E2">
      <w:pPr>
        <w:spacing w:after="0"/>
      </w:pPr>
      <w:r>
        <w:continuationSeparator/>
      </w:r>
    </w:p>
    <w:p w14:paraId="23E9C44B" w14:textId="77777777" w:rsidR="00162096" w:rsidRDefault="00162096"/>
    <w:p w14:paraId="5A1C3BCC" w14:textId="77777777" w:rsidR="00162096" w:rsidRDefault="00162096" w:rsidP="009B4773"/>
    <w:p w14:paraId="082EF70D" w14:textId="77777777" w:rsidR="00162096" w:rsidRDefault="00162096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CC10" w14:textId="7007492D" w:rsidR="005854DB" w:rsidRPr="005854DB" w:rsidRDefault="00162096" w:rsidP="00A67285">
    <w:pPr>
      <w:pStyle w:val="Header"/>
    </w:pPr>
    <w:sdt>
      <w:sdtPr>
        <w:rPr>
          <w:rStyle w:val="SubtleEmphasis"/>
        </w:rPr>
        <w:alias w:val="Title"/>
        <w:tag w:val=""/>
        <w:id w:val="1367024086"/>
        <w:placeholder>
          <w:docPart w:val="EB0878C0C0894B66B1103066C8E21C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>
        <w:rPr>
          <w:rStyle w:val="SubtleEmphasis"/>
        </w:rPr>
      </w:sdtEndPr>
      <w:sdtContent>
        <w:r w:rsidR="00A67F50">
          <w:rPr>
            <w:rStyle w:val="SubtleEmphasis"/>
          </w:rPr>
          <w:t>Life Coach &amp; Mentoria</w:t>
        </w:r>
      </w:sdtContent>
    </w:sdt>
    <w:r w:rsidR="005854DB" w:rsidRPr="00A67285">
      <w:rPr>
        <w:rStyle w:val="SubtleEmphasis"/>
      </w:rPr>
      <w:br/>
    </w:r>
    <w:sdt>
      <w:sdtPr>
        <w:alias w:val="Subtitle"/>
        <w:tag w:val=""/>
        <w:id w:val="1852067448"/>
        <w:placeholder>
          <w:docPart w:val="58C77FC880844AC6B3CE9D1FA5439D9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A67F50">
          <w:t>Fernanda Franzin</w:t>
        </w:r>
      </w:sdtContent>
    </w:sdt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7CC389D7" wp14:editId="748C010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1CDA0C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C389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" fillcolor="#f0cda1" stroked="f">
              <v:fill opacity="32896f"/>
              <v:textbox inset="20mm,8mm">
                <w:txbxContent>
                  <w:p w14:paraId="0A1CDA0C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D640" w14:textId="77777777" w:rsidR="005854DB" w:rsidRDefault="005854DB" w:rsidP="00A67285">
    <w:pPr>
      <w:pStyle w:val="Header"/>
      <w:spacing w:after="0"/>
    </w:pPr>
    <w:r>
      <w:rPr>
        <w:noProof/>
      </w:rPr>
      <w:drawing>
        <wp:anchor distT="0" distB="0" distL="114300" distR="114300" simplePos="0" relativeHeight="251698176" behindDoc="1" locked="0" layoutInCell="1" allowOverlap="1" wp14:anchorId="3A114AFB" wp14:editId="44765161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5" name="Picture 5" descr="People's hands and docume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67319"/>
    <w:multiLevelType w:val="hybridMultilevel"/>
    <w:tmpl w:val="C66EE0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17"/>
  </w:num>
  <w:num w:numId="4">
    <w:abstractNumId w:val="26"/>
  </w:num>
  <w:num w:numId="5">
    <w:abstractNumId w:val="14"/>
  </w:num>
  <w:num w:numId="6">
    <w:abstractNumId w:val="8"/>
  </w:num>
  <w:num w:numId="7">
    <w:abstractNumId w:val="35"/>
  </w:num>
  <w:num w:numId="8">
    <w:abstractNumId w:val="13"/>
  </w:num>
  <w:num w:numId="9">
    <w:abstractNumId w:val="37"/>
  </w:num>
  <w:num w:numId="10">
    <w:abstractNumId w:val="32"/>
  </w:num>
  <w:num w:numId="11">
    <w:abstractNumId w:val="4"/>
  </w:num>
  <w:num w:numId="12">
    <w:abstractNumId w:val="11"/>
  </w:num>
  <w:num w:numId="13">
    <w:abstractNumId w:val="16"/>
  </w:num>
  <w:num w:numId="14">
    <w:abstractNumId w:val="25"/>
  </w:num>
  <w:num w:numId="15">
    <w:abstractNumId w:val="20"/>
  </w:num>
  <w:num w:numId="16">
    <w:abstractNumId w:val="7"/>
  </w:num>
  <w:num w:numId="17">
    <w:abstractNumId w:val="27"/>
  </w:num>
  <w:num w:numId="18">
    <w:abstractNumId w:val="38"/>
  </w:num>
  <w:num w:numId="19">
    <w:abstractNumId w:val="10"/>
  </w:num>
  <w:num w:numId="20">
    <w:abstractNumId w:val="30"/>
  </w:num>
  <w:num w:numId="21">
    <w:abstractNumId w:val="12"/>
  </w:num>
  <w:num w:numId="22">
    <w:abstractNumId w:val="22"/>
  </w:num>
  <w:num w:numId="23">
    <w:abstractNumId w:val="24"/>
  </w:num>
  <w:num w:numId="24">
    <w:abstractNumId w:val="19"/>
  </w:num>
  <w:num w:numId="25">
    <w:abstractNumId w:val="23"/>
  </w:num>
  <w:num w:numId="26">
    <w:abstractNumId w:val="9"/>
  </w:num>
  <w:num w:numId="27">
    <w:abstractNumId w:val="33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4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50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4E91"/>
    <w:rsid w:val="000900B6"/>
    <w:rsid w:val="000A54F5"/>
    <w:rsid w:val="000A649E"/>
    <w:rsid w:val="000A7626"/>
    <w:rsid w:val="000B5DA2"/>
    <w:rsid w:val="000C1C28"/>
    <w:rsid w:val="000C5872"/>
    <w:rsid w:val="000E0979"/>
    <w:rsid w:val="000E1544"/>
    <w:rsid w:val="001155CE"/>
    <w:rsid w:val="001225D9"/>
    <w:rsid w:val="00124370"/>
    <w:rsid w:val="00160392"/>
    <w:rsid w:val="00162096"/>
    <w:rsid w:val="001A5429"/>
    <w:rsid w:val="001D1C22"/>
    <w:rsid w:val="001E11F1"/>
    <w:rsid w:val="001E1E58"/>
    <w:rsid w:val="00206719"/>
    <w:rsid w:val="00240312"/>
    <w:rsid w:val="00247B17"/>
    <w:rsid w:val="00252E4A"/>
    <w:rsid w:val="002642A8"/>
    <w:rsid w:val="002955AB"/>
    <w:rsid w:val="002A137B"/>
    <w:rsid w:val="0031130D"/>
    <w:rsid w:val="00313522"/>
    <w:rsid w:val="00314A6F"/>
    <w:rsid w:val="003274DE"/>
    <w:rsid w:val="00334394"/>
    <w:rsid w:val="00347AF5"/>
    <w:rsid w:val="0035340D"/>
    <w:rsid w:val="00360F98"/>
    <w:rsid w:val="00362478"/>
    <w:rsid w:val="00374421"/>
    <w:rsid w:val="003A1203"/>
    <w:rsid w:val="003B5758"/>
    <w:rsid w:val="003D59A7"/>
    <w:rsid w:val="003E22AD"/>
    <w:rsid w:val="003E78A7"/>
    <w:rsid w:val="003F0714"/>
    <w:rsid w:val="003F13B0"/>
    <w:rsid w:val="003F5F4A"/>
    <w:rsid w:val="00403423"/>
    <w:rsid w:val="004262DD"/>
    <w:rsid w:val="0042646F"/>
    <w:rsid w:val="00433E95"/>
    <w:rsid w:val="00435096"/>
    <w:rsid w:val="004411FB"/>
    <w:rsid w:val="00443212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19AF"/>
    <w:rsid w:val="005A20E2"/>
    <w:rsid w:val="005B6A1A"/>
    <w:rsid w:val="005D2146"/>
    <w:rsid w:val="005F6388"/>
    <w:rsid w:val="006329E1"/>
    <w:rsid w:val="00633E73"/>
    <w:rsid w:val="00655308"/>
    <w:rsid w:val="00662AAC"/>
    <w:rsid w:val="00664450"/>
    <w:rsid w:val="00685B4E"/>
    <w:rsid w:val="006936EB"/>
    <w:rsid w:val="006B2383"/>
    <w:rsid w:val="006D0144"/>
    <w:rsid w:val="006E3FC8"/>
    <w:rsid w:val="006F38DB"/>
    <w:rsid w:val="007157EF"/>
    <w:rsid w:val="0073670F"/>
    <w:rsid w:val="00740FCE"/>
    <w:rsid w:val="00753E67"/>
    <w:rsid w:val="00784AB5"/>
    <w:rsid w:val="007A6EA6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428B"/>
    <w:rsid w:val="00844781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74BF8"/>
    <w:rsid w:val="009A3B33"/>
    <w:rsid w:val="009A45A0"/>
    <w:rsid w:val="009B35B5"/>
    <w:rsid w:val="009B4773"/>
    <w:rsid w:val="009D2556"/>
    <w:rsid w:val="009F6FA0"/>
    <w:rsid w:val="00A015EA"/>
    <w:rsid w:val="00A630FD"/>
    <w:rsid w:val="00A67285"/>
    <w:rsid w:val="00A67F50"/>
    <w:rsid w:val="00A74908"/>
    <w:rsid w:val="00A91213"/>
    <w:rsid w:val="00A960DC"/>
    <w:rsid w:val="00AA29B1"/>
    <w:rsid w:val="00AA387F"/>
    <w:rsid w:val="00AA66D7"/>
    <w:rsid w:val="00AC3653"/>
    <w:rsid w:val="00AD4ADF"/>
    <w:rsid w:val="00AE0241"/>
    <w:rsid w:val="00AE5008"/>
    <w:rsid w:val="00B1668F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D0C60"/>
    <w:rsid w:val="00C17BCF"/>
    <w:rsid w:val="00C3246A"/>
    <w:rsid w:val="00C65564"/>
    <w:rsid w:val="00CA37B1"/>
    <w:rsid w:val="00CA61D8"/>
    <w:rsid w:val="00CD1D98"/>
    <w:rsid w:val="00CF1267"/>
    <w:rsid w:val="00D13200"/>
    <w:rsid w:val="00D25924"/>
    <w:rsid w:val="00D26769"/>
    <w:rsid w:val="00D27AF8"/>
    <w:rsid w:val="00D6543F"/>
    <w:rsid w:val="00D74E0C"/>
    <w:rsid w:val="00D94688"/>
    <w:rsid w:val="00DB5A2E"/>
    <w:rsid w:val="00DC0528"/>
    <w:rsid w:val="00DC1104"/>
    <w:rsid w:val="00DC7466"/>
    <w:rsid w:val="00DC7E1C"/>
    <w:rsid w:val="00DE3D4B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84350"/>
    <w:rsid w:val="00E85863"/>
    <w:rsid w:val="00E91AE4"/>
    <w:rsid w:val="00EA431D"/>
    <w:rsid w:val="00EC4BCD"/>
    <w:rsid w:val="00F217D3"/>
    <w:rsid w:val="00F33F5E"/>
    <w:rsid w:val="00F60840"/>
    <w:rsid w:val="00F75B86"/>
    <w:rsid w:val="00F77933"/>
    <w:rsid w:val="00F8411A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21F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85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Home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7BF2EF86B742239FCC9442A3262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C8837-780C-4E98-B597-1C5A392BD8CA}"/>
      </w:docPartPr>
      <w:docPartBody>
        <w:p w:rsidR="00135CFD" w:rsidRDefault="00756936">
          <w:pPr>
            <w:pStyle w:val="0E7BF2EF86B742239FCC9442A326221E"/>
          </w:pPr>
          <w:r w:rsidRPr="005854DB">
            <w:t>HOME-BASED AGENCY</w:t>
          </w:r>
        </w:p>
      </w:docPartBody>
    </w:docPart>
    <w:docPart>
      <w:docPartPr>
        <w:name w:val="46598498A08B4BAB84AD7E25C7BFD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7E97F-4727-4410-A7D4-DBE2A76F8164}"/>
      </w:docPartPr>
      <w:docPartBody>
        <w:p w:rsidR="00135CFD" w:rsidRDefault="00756936">
          <w:pPr>
            <w:pStyle w:val="46598498A08B4BAB84AD7E25C7BFD4DA"/>
          </w:pPr>
          <w:r w:rsidRPr="005854DB">
            <w:t>Startup Checklist</w:t>
          </w:r>
        </w:p>
      </w:docPartBody>
    </w:docPart>
    <w:docPart>
      <w:docPartPr>
        <w:name w:val="EB0878C0C0894B66B1103066C8E21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A2D53-EAC1-418C-B8AF-DE05D7A1E492}"/>
      </w:docPartPr>
      <w:docPartBody>
        <w:p w:rsidR="00135CFD" w:rsidRDefault="00756936">
          <w:pPr>
            <w:pStyle w:val="EB0878C0C0894B66B1103066C8E21CE7"/>
          </w:pPr>
          <w:r w:rsidRPr="00685B4E">
            <w:t>Conduct a personal evaluation to determine why you want to start a business.</w:t>
          </w:r>
        </w:p>
      </w:docPartBody>
    </w:docPart>
    <w:docPart>
      <w:docPartPr>
        <w:name w:val="58C77FC880844AC6B3CE9D1FA5439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89000-2AD2-4A0A-B621-BA4541A005AB}"/>
      </w:docPartPr>
      <w:docPartBody>
        <w:p w:rsidR="00135CFD" w:rsidRDefault="00756936">
          <w:pPr>
            <w:pStyle w:val="58C77FC880844AC6B3CE9D1FA5439D9C"/>
          </w:pPr>
          <w:r w:rsidRPr="00685B4E">
            <w:t>Create a business plan:</w:t>
          </w:r>
        </w:p>
      </w:docPartBody>
    </w:docPart>
    <w:docPart>
      <w:docPartPr>
        <w:name w:val="87B191459D9E42BABF0793693485A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BA1EC-1717-4E6E-BB6B-499A7641B40B}"/>
      </w:docPartPr>
      <w:docPartBody>
        <w:p w:rsidR="00135CFD" w:rsidRDefault="00756936">
          <w:pPr>
            <w:pStyle w:val="87B191459D9E42BABF0793693485AA96"/>
          </w:pPr>
          <w:r w:rsidRPr="00685B4E">
            <w:t>What do we do?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36"/>
    <w:rsid w:val="00135CFD"/>
    <w:rsid w:val="00756936"/>
    <w:rsid w:val="00B033BD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7BF2EF86B742239FCC9442A326221E">
    <w:name w:val="0E7BF2EF86B742239FCC9442A326221E"/>
  </w:style>
  <w:style w:type="paragraph" w:customStyle="1" w:styleId="46598498A08B4BAB84AD7E25C7BFD4DA">
    <w:name w:val="46598498A08B4BAB84AD7E25C7BFD4DA"/>
  </w:style>
  <w:style w:type="paragraph" w:customStyle="1" w:styleId="EB0878C0C0894B66B1103066C8E21CE7">
    <w:name w:val="EB0878C0C0894B66B1103066C8E21CE7"/>
  </w:style>
  <w:style w:type="paragraph" w:customStyle="1" w:styleId="58C77FC880844AC6B3CE9D1FA5439D9C">
    <w:name w:val="58C77FC880844AC6B3CE9D1FA5439D9C"/>
  </w:style>
  <w:style w:type="paragraph" w:customStyle="1" w:styleId="87B191459D9E42BABF0793693485AA96">
    <w:name w:val="87B191459D9E42BABF0793693485A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6DF1BE-4256-448F-A640-C9F03A0B7C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9D665E-9F2B-4523-84BE-A4382ED5311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startup checklist</Template>
  <TotalTime>0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Life Coach &amp; Mentoria</vt:lpstr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Coach &amp; Mentoria</dc:title>
  <dc:subject/>
  <dc:creator/>
  <cp:keywords/>
  <dc:description/>
  <cp:lastModifiedBy/>
  <cp:revision>1</cp:revision>
  <dcterms:created xsi:type="dcterms:W3CDTF">2021-06-15T21:10:00Z</dcterms:created>
  <dcterms:modified xsi:type="dcterms:W3CDTF">2021-06-22T12:39:00Z</dcterms:modified>
  <cp:contentStatus>Fernanda Franzin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